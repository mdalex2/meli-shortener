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9"/>
        <w:gridCol w:w="5271"/>
      </w:tblGrid>
      <w:tr w:rsidR="00A707A4" w:rsidRPr="00A707A4" w14:paraId="4494AF97" w14:textId="77777777" w:rsidTr="00261DCA">
        <w:tc>
          <w:tcPr>
            <w:tcW w:w="5000" w:type="pct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67C1F" w14:textId="6BB5C6B4" w:rsidR="00A707A4" w:rsidRPr="002D08CF" w:rsidRDefault="00A707A4" w:rsidP="002D08CF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A707A4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>Nombre del proyecto: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  <w:t xml:space="preserve"> </w:t>
            </w:r>
            <w:r w:rsidR="000628F1">
              <w:t>Meli (Acortador de URL)</w:t>
            </w:r>
          </w:p>
        </w:tc>
      </w:tr>
      <w:tr w:rsidR="00A707A4" w:rsidRPr="00A707A4" w14:paraId="6B81670A" w14:textId="77777777" w:rsidTr="00261DCA">
        <w:tc>
          <w:tcPr>
            <w:tcW w:w="5000" w:type="pct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11723" w14:textId="65D2BA47" w:rsidR="00A707A4" w:rsidRPr="00A707A4" w:rsidRDefault="000628F1" w:rsidP="00A707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666666"/>
                <w:sz w:val="36"/>
                <w:szCs w:val="36"/>
                <w:lang w:eastAsia="es-AR"/>
              </w:rPr>
              <w:t xml:space="preserve">Tutorial de </w:t>
            </w:r>
            <w:r w:rsidR="00A707A4" w:rsidRPr="00A707A4">
              <w:rPr>
                <w:rFonts w:ascii="Segoe UI" w:eastAsia="Times New Roman" w:hAnsi="Segoe UI" w:cs="Segoe UI"/>
                <w:b/>
                <w:bCs/>
                <w:color w:val="666666"/>
                <w:sz w:val="36"/>
                <w:szCs w:val="36"/>
                <w:lang w:eastAsia="es-AR"/>
              </w:rPr>
              <w:t>Caso de prueba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36"/>
                <w:szCs w:val="36"/>
                <w:lang w:eastAsia="es-AR"/>
              </w:rPr>
              <w:t xml:space="preserve"> </w:t>
            </w:r>
          </w:p>
        </w:tc>
      </w:tr>
      <w:tr w:rsidR="00A707A4" w:rsidRPr="00A707A4" w14:paraId="513FFB62" w14:textId="77777777" w:rsidTr="00261DCA">
        <w:tc>
          <w:tcPr>
            <w:tcW w:w="2478" w:type="pct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AD5DB" w14:textId="00FC6384" w:rsidR="00A707A4" w:rsidRPr="0097786F" w:rsidRDefault="00A707A4" w:rsidP="00A707A4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A707A4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>ID de caso de prueba:</w:t>
            </w:r>
            <w:r w:rsidRPr="00A707A4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  <w:t> </w:t>
            </w:r>
            <w:hyperlink r:id="rId8" w:history="1">
              <w:r w:rsidR="000628F1">
                <w:rPr>
                  <w:rStyle w:val="Hipervnculo"/>
                  <w:rFonts w:ascii="Segoe UI" w:hAnsi="Segoe UI" w:cs="Segoe UI"/>
                  <w:color w:val="0052CC"/>
                  <w:sz w:val="21"/>
                  <w:szCs w:val="21"/>
                </w:rPr>
                <w:t>000001</w:t>
              </w:r>
            </w:hyperlink>
          </w:p>
        </w:tc>
        <w:tc>
          <w:tcPr>
            <w:tcW w:w="2522" w:type="pct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B09B3" w14:textId="77777777" w:rsidR="00A707A4" w:rsidRPr="00A707A4" w:rsidRDefault="00A707A4" w:rsidP="00A707A4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</w:pPr>
            <w:r w:rsidRPr="00A707A4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>Prueba diseñada por: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  <w:t xml:space="preserve"> Jairo Alexi Mendoza</w:t>
            </w:r>
          </w:p>
        </w:tc>
      </w:tr>
      <w:tr w:rsidR="00A707A4" w:rsidRPr="00A707A4" w14:paraId="46382EB0" w14:textId="77777777" w:rsidTr="00261DCA">
        <w:tc>
          <w:tcPr>
            <w:tcW w:w="2478" w:type="pct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BB2E6" w14:textId="4EC4981F" w:rsidR="00A707A4" w:rsidRPr="00A707A4" w:rsidRDefault="00A707A4" w:rsidP="00A707A4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</w:pPr>
            <w:r w:rsidRPr="00A707A4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>Nombre del módulo: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  <w:t xml:space="preserve"> </w:t>
            </w:r>
            <w:r w:rsidR="000628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  <w:t>Acortador</w:t>
            </w:r>
          </w:p>
        </w:tc>
        <w:tc>
          <w:tcPr>
            <w:tcW w:w="2522" w:type="pct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AE24B" w14:textId="77777777" w:rsidR="00A707A4" w:rsidRPr="00A707A4" w:rsidRDefault="00A707A4" w:rsidP="00A707A4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</w:pPr>
            <w:r w:rsidRPr="00A707A4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>Prueba ejecutada por:</w:t>
            </w: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  <w:t xml:space="preserve"> Jairo Alexi Mendoza</w:t>
            </w:r>
          </w:p>
        </w:tc>
      </w:tr>
      <w:tr w:rsidR="00A707A4" w:rsidRPr="00A707A4" w14:paraId="2F375A9E" w14:textId="77777777" w:rsidTr="00261DCA">
        <w:tc>
          <w:tcPr>
            <w:tcW w:w="2478" w:type="pct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3EECD" w14:textId="132A3331" w:rsidR="00A707A4" w:rsidRPr="00A707A4" w:rsidRDefault="00A707A4" w:rsidP="00A707A4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</w:pPr>
            <w:r w:rsidRPr="00A707A4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>Título de la prueba:</w:t>
            </w:r>
            <w:r w:rsidR="0063421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 xml:space="preserve"> </w:t>
            </w:r>
            <w:r w:rsidR="000628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 xml:space="preserve">Verificar que la App Meli, responde adecuadamente desde </w:t>
            </w:r>
            <w:proofErr w:type="spellStart"/>
            <w:r w:rsidR="000628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>Postman</w:t>
            </w:r>
            <w:proofErr w:type="spellEnd"/>
            <w:r w:rsidR="000628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 xml:space="preserve"> y en aplicativo creado desde net </w:t>
            </w:r>
            <w:proofErr w:type="spellStart"/>
            <w:r w:rsidR="000628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>core</w:t>
            </w:r>
            <w:proofErr w:type="spellEnd"/>
            <w:r w:rsidR="000628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 xml:space="preserve"> con </w:t>
            </w:r>
            <w:proofErr w:type="spellStart"/>
            <w:r w:rsidR="000628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>Patron</w:t>
            </w:r>
            <w:proofErr w:type="spellEnd"/>
            <w:r w:rsidR="000628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 xml:space="preserve"> de Diseño MVC</w:t>
            </w:r>
            <w:r w:rsidR="00850064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2522" w:type="pct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D18A6" w14:textId="634ED32B" w:rsidR="00A707A4" w:rsidRPr="00A707A4" w:rsidRDefault="00A707A4" w:rsidP="00A707A4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</w:pPr>
            <w:r w:rsidRPr="00A707A4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>Fecha de ejecución de la prueba:</w:t>
            </w:r>
            <w:r w:rsidR="00BA2335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  <w:t xml:space="preserve"> </w:t>
            </w:r>
            <w:r w:rsidR="00505327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  <w:t xml:space="preserve"> </w:t>
            </w:r>
            <w:r w:rsidR="000628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  <w:t>28/04/2021</w:t>
            </w:r>
          </w:p>
        </w:tc>
      </w:tr>
      <w:tr w:rsidR="000628F1" w:rsidRPr="00A707A4" w14:paraId="5853FEBA" w14:textId="77777777" w:rsidTr="000628F1">
        <w:tc>
          <w:tcPr>
            <w:tcW w:w="5000" w:type="pct"/>
            <w:gridSpan w:val="2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F9B41" w14:textId="38C1550B" w:rsidR="000628F1" w:rsidRPr="00A707A4" w:rsidRDefault="000628F1" w:rsidP="00A707A4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</w:pPr>
            <w:r w:rsidRPr="00A707A4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>Descripción:</w:t>
            </w:r>
            <w:r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 xml:space="preserve"> Crear peticiones de creación, listado y eliminación de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>url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 xml:space="preserve"> acortadas, al ingresar una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>url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 xml:space="preserve"> acortada en el navegador, el aplicativo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>meli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 xml:space="preserve"> debe redireccionar a la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>url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 xml:space="preserve"> original.</w:t>
            </w:r>
          </w:p>
        </w:tc>
      </w:tr>
    </w:tbl>
    <w:p w14:paraId="296017FD" w14:textId="77777777" w:rsidR="00A707A4" w:rsidRPr="00A707A4" w:rsidRDefault="00A707A4" w:rsidP="00A707A4">
      <w:pPr>
        <w:shd w:val="clear" w:color="auto" w:fill="F8F8F8"/>
        <w:spacing w:after="0" w:line="240" w:lineRule="auto"/>
        <w:rPr>
          <w:rFonts w:ascii="Segoe UI" w:eastAsia="Times New Roman" w:hAnsi="Segoe UI" w:cs="Segoe UI"/>
          <w:vanish/>
          <w:color w:val="666666"/>
          <w:sz w:val="24"/>
          <w:szCs w:val="24"/>
          <w:lang w:eastAsia="es-AR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A707A4" w:rsidRPr="00A707A4" w14:paraId="45DB7C50" w14:textId="77777777" w:rsidTr="00261DCA">
        <w:trPr>
          <w:trHeight w:val="352"/>
        </w:trPr>
        <w:tc>
          <w:tcPr>
            <w:tcW w:w="5000" w:type="pct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tcMar>
              <w:top w:w="120" w:type="dxa"/>
              <w:left w:w="450" w:type="dxa"/>
              <w:bottom w:w="120" w:type="dxa"/>
              <w:right w:w="120" w:type="dxa"/>
            </w:tcMar>
            <w:vAlign w:val="center"/>
            <w:hideMark/>
          </w:tcPr>
          <w:p w14:paraId="0F221F6C" w14:textId="4D073EB3" w:rsidR="007124DD" w:rsidRDefault="00A707A4" w:rsidP="00E917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</w:pPr>
            <w:r w:rsidRPr="00A707A4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>Condiciones previas</w:t>
            </w:r>
            <w:r w:rsidR="00E91778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>:</w:t>
            </w:r>
            <w:r w:rsidR="007124DD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 xml:space="preserve"> Se debe tener disponible los siguientes elementos.</w:t>
            </w:r>
          </w:p>
          <w:p w14:paraId="18534775" w14:textId="224950BF" w:rsidR="0063421D" w:rsidRPr="00D12CDC" w:rsidRDefault="00622A79" w:rsidP="00D12CD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</w:pPr>
            <w:r w:rsidRPr="00D12CDC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  <w:t>Proyecto Meli desarrollado en Net Core</w:t>
            </w:r>
          </w:p>
          <w:p w14:paraId="24E28C1D" w14:textId="77777777" w:rsidR="00622A79" w:rsidRPr="00D12CDC" w:rsidRDefault="00622A79" w:rsidP="00D12CD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</w:pPr>
            <w:r w:rsidRPr="00D12CDC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  <w:t xml:space="preserve">ISS (Internet </w:t>
            </w:r>
            <w:proofErr w:type="spellStart"/>
            <w:r w:rsidRPr="00D12CDC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  <w:t>Information</w:t>
            </w:r>
            <w:proofErr w:type="spellEnd"/>
            <w:r w:rsidRPr="00D12CDC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  <w:t xml:space="preserve"> Server)</w:t>
            </w:r>
          </w:p>
          <w:p w14:paraId="15365555" w14:textId="77777777" w:rsidR="00622A79" w:rsidRPr="00D12CDC" w:rsidRDefault="00622A79" w:rsidP="00D12CD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</w:pPr>
            <w:r w:rsidRPr="00D12CDC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  <w:t>Visual Studio 2019</w:t>
            </w:r>
          </w:p>
          <w:p w14:paraId="71AB796A" w14:textId="6A3F8104" w:rsidR="00622A79" w:rsidRPr="00D12CDC" w:rsidRDefault="00622A79" w:rsidP="00D12CD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</w:pPr>
            <w:proofErr w:type="spellStart"/>
            <w:r w:rsidRPr="00D12CDC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  <w:t>Sql</w:t>
            </w:r>
            <w:proofErr w:type="spellEnd"/>
            <w:r w:rsidRPr="00D12CDC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  <w:t xml:space="preserve"> Server</w:t>
            </w:r>
          </w:p>
          <w:p w14:paraId="030E8ABA" w14:textId="34EDA4A6" w:rsidR="00622A79" w:rsidRPr="00D12CDC" w:rsidRDefault="00622A79" w:rsidP="00D12CD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</w:pPr>
            <w:proofErr w:type="spellStart"/>
            <w:r w:rsidRPr="00D12CDC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  <w:t>Postman</w:t>
            </w:r>
            <w:proofErr w:type="spellEnd"/>
            <w:r w:rsidR="003B185F" w:rsidRPr="00D12CDC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  <w:t xml:space="preserve"> (Para pruebas de funcionamiento)</w:t>
            </w:r>
          </w:p>
          <w:p w14:paraId="3642FDD8" w14:textId="251016CA" w:rsidR="007124DD" w:rsidRPr="00D12CDC" w:rsidRDefault="007124DD" w:rsidP="00D12CD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</w:pPr>
            <w:r w:rsidRPr="00D12CDC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  <w:t>Navegador Web</w:t>
            </w:r>
          </w:p>
          <w:p w14:paraId="2F9EF94D" w14:textId="60C1597A" w:rsidR="006A4FD5" w:rsidRPr="00985F70" w:rsidRDefault="006A4FD5" w:rsidP="00E91778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AR"/>
              </w:rPr>
            </w:pPr>
          </w:p>
          <w:p w14:paraId="74266FF6" w14:textId="7CD9E6C7" w:rsidR="00A707A4" w:rsidRDefault="00A707A4" w:rsidP="00E917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</w:pPr>
            <w:r w:rsidRPr="00A707A4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AR"/>
              </w:rPr>
              <w:t>Dependencias:</w:t>
            </w:r>
          </w:p>
          <w:p w14:paraId="30303E87" w14:textId="1AA97FF2" w:rsidR="00CF591C" w:rsidRPr="00A707A4" w:rsidRDefault="00CF591C" w:rsidP="00E91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103CD68B" w14:textId="6ADACE91" w:rsidR="00AE3B0D" w:rsidRDefault="00AE3B0D"/>
    <w:p w14:paraId="0DA03981" w14:textId="0164EAB8" w:rsidR="00B30560" w:rsidRDefault="00835F42">
      <w:r>
        <w:t>Diagrama general de la Api:</w:t>
      </w:r>
    </w:p>
    <w:p w14:paraId="375D0D46" w14:textId="5D845E43" w:rsidR="00835F42" w:rsidRDefault="005F255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0970E" wp14:editId="64382680">
                <wp:simplePos x="0" y="0"/>
                <wp:positionH relativeFrom="column">
                  <wp:posOffset>389505</wp:posOffset>
                </wp:positionH>
                <wp:positionV relativeFrom="paragraph">
                  <wp:posOffset>6985</wp:posOffset>
                </wp:positionV>
                <wp:extent cx="742950" cy="2857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06DBB" w14:textId="3B0CE032" w:rsidR="005F255B" w:rsidRPr="00FC4A6D" w:rsidRDefault="005F255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0970E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30.65pt;margin-top:.55pt;width:58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" filled="f" stroked="f" strokeweight=".5pt">
                <v:textbox>
                  <w:txbxContent>
                    <w:p w14:paraId="0FA06DBB" w14:textId="3B0CE032" w:rsidR="005F255B" w:rsidRPr="00FC4A6D" w:rsidRDefault="005F255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D3A1969" wp14:editId="03D40727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1440815" cy="1035685"/>
            <wp:effectExtent l="0" t="0" r="0" b="0"/>
            <wp:wrapSquare wrapText="bothSides"/>
            <wp:docPr id="22" name="Imagen 22" descr="Kool Techware Limited :: Hardware | Technical | Net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ool Techware Limited :: Hardware | Technical | Network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49D8A" w14:textId="3C722A0F" w:rsidR="00835F42" w:rsidRDefault="00835F42"/>
    <w:p w14:paraId="15E13F36" w14:textId="0AC5055C" w:rsidR="00835F42" w:rsidRDefault="005F255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D8CA9C" wp14:editId="546EC45F">
                <wp:simplePos x="0" y="0"/>
                <wp:positionH relativeFrom="column">
                  <wp:posOffset>1174750</wp:posOffset>
                </wp:positionH>
                <wp:positionV relativeFrom="paragraph">
                  <wp:posOffset>187960</wp:posOffset>
                </wp:positionV>
                <wp:extent cx="1883410" cy="266700"/>
                <wp:effectExtent l="0" t="285750" r="0" b="2857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22034">
                          <a:off x="0" y="0"/>
                          <a:ext cx="188341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F132B" w14:textId="0A1C23A8" w:rsidR="00246D01" w:rsidRPr="0015433F" w:rsidRDefault="0015433F" w:rsidP="001543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PETICIONES </w:t>
                            </w:r>
                            <w:r w:rsidRPr="0015433F">
                              <w:rPr>
                                <w:sz w:val="16"/>
                                <w:szCs w:val="16"/>
                                <w:lang w:val="es-ES"/>
                              </w:rPr>
                              <w:t>GET, POST, PUT,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8CA9C" id="Cuadro de texto 13" o:spid="_x0000_s1027" type="#_x0000_t202" style="position:absolute;margin-left:92.5pt;margin-top:14.8pt;width:148.3pt;height:21pt;rotation:1334787fd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" filled="f" stroked="f" strokeweight=".5pt">
                <v:textbox>
                  <w:txbxContent>
                    <w:p w14:paraId="7D7F132B" w14:textId="0A1C23A8" w:rsidR="00246D01" w:rsidRPr="0015433F" w:rsidRDefault="0015433F" w:rsidP="0015433F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PETICIONES </w:t>
                      </w:r>
                      <w:r w:rsidRPr="0015433F">
                        <w:rPr>
                          <w:sz w:val="16"/>
                          <w:szCs w:val="16"/>
                          <w:lang w:val="es-ES"/>
                        </w:rPr>
                        <w:t>GET, POST, PUT, 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AF2C568" wp14:editId="05F67C22">
            <wp:simplePos x="0" y="0"/>
            <wp:positionH relativeFrom="margin">
              <wp:posOffset>2536190</wp:posOffset>
            </wp:positionH>
            <wp:positionV relativeFrom="paragraph">
              <wp:posOffset>64770</wp:posOffset>
            </wp:positionV>
            <wp:extent cx="2263775" cy="1752600"/>
            <wp:effectExtent l="0" t="0" r="3175" b="0"/>
            <wp:wrapSquare wrapText="bothSides"/>
            <wp:docPr id="6" name="Imagen 6" descr="API Testing | QA Labora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I Testing | QA Laborator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1" t="26489" r="19748" b="26649"/>
                    <a:stretch/>
                  </pic:blipFill>
                  <pic:spPr bwMode="auto">
                    <a:xfrm>
                      <a:off x="0" y="0"/>
                      <a:ext cx="22637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6ABD5" w14:textId="09D68E42" w:rsidR="00835F42" w:rsidRDefault="005F255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44919" wp14:editId="4A340A16">
                <wp:simplePos x="0" y="0"/>
                <wp:positionH relativeFrom="column">
                  <wp:posOffset>1523365</wp:posOffset>
                </wp:positionH>
                <wp:positionV relativeFrom="paragraph">
                  <wp:posOffset>26670</wp:posOffset>
                </wp:positionV>
                <wp:extent cx="962025" cy="352425"/>
                <wp:effectExtent l="0" t="0" r="47625" b="66675"/>
                <wp:wrapNone/>
                <wp:docPr id="8" name="Conector recto de flecha 8" descr="Envia UR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F25C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alt="Envia URL" style="position:absolute;margin-left:119.95pt;margin-top:2.1pt;width:75.7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0AAE122F" w14:textId="6E5C1451" w:rsidR="00835F42" w:rsidRDefault="005104C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9A4A0" wp14:editId="2DCF449E">
                <wp:simplePos x="0" y="0"/>
                <wp:positionH relativeFrom="column">
                  <wp:posOffset>1635761</wp:posOffset>
                </wp:positionH>
                <wp:positionV relativeFrom="paragraph">
                  <wp:posOffset>46989</wp:posOffset>
                </wp:positionV>
                <wp:extent cx="507998" cy="266700"/>
                <wp:effectExtent l="0" t="38100" r="0" b="3810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71345">
                          <a:off x="0" y="0"/>
                          <a:ext cx="507998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22BE7" w14:textId="3251F713" w:rsidR="00246D01" w:rsidRPr="00246D01" w:rsidRDefault="00246D0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9A4A0" id="Cuadro de texto 11" o:spid="_x0000_s1028" type="#_x0000_t202" style="position:absolute;margin-left:128.8pt;margin-top:3.7pt;width:40pt;height:21pt;rotation:1279421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" filled="f" stroked="f" strokeweight=".5pt">
                <v:textbox>
                  <w:txbxContent>
                    <w:p w14:paraId="14F22BE7" w14:textId="3251F713" w:rsidR="00246D01" w:rsidRPr="00246D01" w:rsidRDefault="00246D0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 w:rsidR="00FC4A6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669914" wp14:editId="011B26DF">
                <wp:simplePos x="0" y="0"/>
                <wp:positionH relativeFrom="column">
                  <wp:posOffset>4524375</wp:posOffset>
                </wp:positionH>
                <wp:positionV relativeFrom="paragraph">
                  <wp:posOffset>93345</wp:posOffset>
                </wp:positionV>
                <wp:extent cx="1104900" cy="62236"/>
                <wp:effectExtent l="0" t="19050" r="76200" b="9017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62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E3944" id="Conector recto de flecha 20" o:spid="_x0000_s1026" type="#_x0000_t32" style="position:absolute;margin-left:356.25pt;margin-top:7.35pt;width:87pt;height: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C4A6D" w:rsidRPr="00FC4A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2AA5B6" wp14:editId="09AED6D6">
                <wp:simplePos x="0" y="0"/>
                <wp:positionH relativeFrom="column">
                  <wp:posOffset>4605448</wp:posOffset>
                </wp:positionH>
                <wp:positionV relativeFrom="paragraph">
                  <wp:posOffset>198016</wp:posOffset>
                </wp:positionV>
                <wp:extent cx="970647" cy="475456"/>
                <wp:effectExtent l="0" t="19050" r="1270" b="203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3279">
                          <a:off x="0" y="0"/>
                          <a:ext cx="970647" cy="475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20F09" w14:textId="3788FCD4" w:rsidR="00FC4A6D" w:rsidRPr="0015433F" w:rsidRDefault="00FC4A6D" w:rsidP="00FC4A6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Conexión Data </w:t>
                            </w:r>
                            <w:r w:rsidR="005F255B">
                              <w:rPr>
                                <w:sz w:val="16"/>
                                <w:szCs w:val="16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AA5B6" id="Cuadro de texto 19" o:spid="_x0000_s1029" type="#_x0000_t202" style="position:absolute;margin-left:362.65pt;margin-top:15.6pt;width:76.45pt;height:37.45pt;rotation:167422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" filled="f" stroked="f" strokeweight=".5pt">
                <v:textbox>
                  <w:txbxContent>
                    <w:p w14:paraId="3A220F09" w14:textId="3788FCD4" w:rsidR="00FC4A6D" w:rsidRPr="0015433F" w:rsidRDefault="00FC4A6D" w:rsidP="00FC4A6D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Conexión Data </w:t>
                      </w:r>
                      <w:r w:rsidR="005F255B">
                        <w:rPr>
                          <w:sz w:val="16"/>
                          <w:szCs w:val="16"/>
                          <w:lang w:val="es-ES"/>
                        </w:rPr>
                        <w:t>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erver</w:t>
                      </w:r>
                    </w:p>
                  </w:txbxContent>
                </v:textbox>
              </v:shape>
            </w:pict>
          </mc:Fallback>
        </mc:AlternateContent>
      </w:r>
      <w:r w:rsidR="00FC4A6D">
        <w:rPr>
          <w:noProof/>
        </w:rPr>
        <w:drawing>
          <wp:anchor distT="0" distB="0" distL="114300" distR="114300" simplePos="0" relativeHeight="251672576" behindDoc="0" locked="0" layoutInCell="1" allowOverlap="1" wp14:anchorId="3A0CEBE7" wp14:editId="141F8B4B">
            <wp:simplePos x="0" y="0"/>
            <wp:positionH relativeFrom="column">
              <wp:posOffset>5476875</wp:posOffset>
            </wp:positionH>
            <wp:positionV relativeFrom="paragraph">
              <wp:posOffset>3175</wp:posOffset>
            </wp:positionV>
            <wp:extent cx="1114425" cy="1114425"/>
            <wp:effectExtent l="0" t="0" r="952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09F8D" w14:textId="15B30486" w:rsidR="00835F42" w:rsidRDefault="005F255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46DC9E" wp14:editId="4973CF2D">
                <wp:simplePos x="0" y="0"/>
                <wp:positionH relativeFrom="column">
                  <wp:posOffset>1142365</wp:posOffset>
                </wp:positionH>
                <wp:positionV relativeFrom="paragraph">
                  <wp:posOffset>283210</wp:posOffset>
                </wp:positionV>
                <wp:extent cx="1154430" cy="267970"/>
                <wp:effectExtent l="0" t="152400" r="0" b="1701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22034">
                          <a:off x="0" y="0"/>
                          <a:ext cx="115443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BA14F" w14:textId="1D39C492" w:rsidR="00246D01" w:rsidRPr="00246D01" w:rsidRDefault="0015433F" w:rsidP="0015433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Resultado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6DC9E" id="Cuadro de texto 12" o:spid="_x0000_s1030" type="#_x0000_t202" style="position:absolute;margin-left:89.95pt;margin-top:22.3pt;width:90.9pt;height:21.1pt;rotation:1334787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" filled="f" stroked="f" strokeweight=".5pt">
                <v:textbox>
                  <w:txbxContent>
                    <w:p w14:paraId="205BA14F" w14:textId="1D39C492" w:rsidR="00246D01" w:rsidRPr="00246D01" w:rsidRDefault="0015433F" w:rsidP="0015433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Resultado </w:t>
                      </w:r>
                      <w:proofErr w:type="spellStart"/>
                      <w:r>
                        <w:rPr>
                          <w:lang w:val="es-ES"/>
                        </w:rPr>
                        <w:t>Json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8AE61" wp14:editId="55558653">
                <wp:simplePos x="0" y="0"/>
                <wp:positionH relativeFrom="column">
                  <wp:posOffset>1323975</wp:posOffset>
                </wp:positionH>
                <wp:positionV relativeFrom="paragraph">
                  <wp:posOffset>7620</wp:posOffset>
                </wp:positionV>
                <wp:extent cx="960755" cy="352425"/>
                <wp:effectExtent l="38100" t="38100" r="29845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6075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9F9E" id="Conector recto de flecha 10" o:spid="_x0000_s1026" type="#_x0000_t32" style="position:absolute;margin-left:104.25pt;margin-top:.6pt;width:75.65pt;height:27.7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F44870D" w14:textId="5A51576D" w:rsidR="00835F42" w:rsidRDefault="00FC4A6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93E302" wp14:editId="7D1068F2">
                <wp:simplePos x="0" y="0"/>
                <wp:positionH relativeFrom="column">
                  <wp:posOffset>4714875</wp:posOffset>
                </wp:positionH>
                <wp:positionV relativeFrom="paragraph">
                  <wp:posOffset>83820</wp:posOffset>
                </wp:positionV>
                <wp:extent cx="733425" cy="39168"/>
                <wp:effectExtent l="0" t="57150" r="28575" b="5651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39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68A95" id="Conector recto de flecha 21" o:spid="_x0000_s1026" type="#_x0000_t32" style="position:absolute;margin-left:371.25pt;margin-top:6.6pt;width:57.75pt;height:3.1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6A8A17D9" w14:textId="19F77DB0" w:rsidR="00246D01" w:rsidRDefault="00246D01">
      <w:r>
        <w:br w:type="page"/>
      </w:r>
    </w:p>
    <w:p w14:paraId="08FF3EEF" w14:textId="7A13F425" w:rsidR="00D25250" w:rsidRDefault="00D25250">
      <w:r>
        <w:lastRenderedPageBreak/>
        <w:t>Pasos:</w:t>
      </w:r>
    </w:p>
    <w:p w14:paraId="431DFF49" w14:textId="36B6A7FD" w:rsidR="005A4C0E" w:rsidRPr="00B6136C" w:rsidRDefault="00002F37" w:rsidP="005A4C0E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CREACIÓN DE URL CORTAS</w:t>
      </w:r>
      <w:r w:rsidR="002803F7">
        <w:rPr>
          <w:b/>
          <w:bCs/>
        </w:rPr>
        <w:t xml:space="preserve"> DESDE LA APP DE PRUEBA</w:t>
      </w:r>
    </w:p>
    <w:p w14:paraId="638820A1" w14:textId="2B854B65" w:rsidR="002B4656" w:rsidRDefault="005A4C0E" w:rsidP="006622D5">
      <w:pPr>
        <w:pStyle w:val="Prrafodelista"/>
        <w:numPr>
          <w:ilvl w:val="1"/>
          <w:numId w:val="5"/>
        </w:numPr>
      </w:pPr>
      <w:r>
        <w:t xml:space="preserve">Accedemos a la </w:t>
      </w:r>
      <w:proofErr w:type="spellStart"/>
      <w:r w:rsidR="00974F22">
        <w:t>url</w:t>
      </w:r>
      <w:proofErr w:type="spellEnd"/>
      <w:r w:rsidR="00974F22">
        <w:t xml:space="preserve"> </w:t>
      </w:r>
      <w:hyperlink r:id="rId12" w:history="1">
        <w:r w:rsidR="00974F22" w:rsidRPr="00534855">
          <w:rPr>
            <w:rStyle w:val="Hipervnculo"/>
          </w:rPr>
          <w:t>http://me.li/</w:t>
        </w:r>
      </w:hyperlink>
      <w:r w:rsidR="00974F22">
        <w:t xml:space="preserve"> y se nos mostrará un aplicativo web de prueba, en el cual elegimos “</w:t>
      </w:r>
      <w:r w:rsidR="00207CE8">
        <w:t>acotador</w:t>
      </w:r>
      <w:r w:rsidR="00974F22">
        <w:t>”:</w:t>
      </w:r>
    </w:p>
    <w:p w14:paraId="72DE5101" w14:textId="7D79A080" w:rsidR="00974F22" w:rsidRDefault="00974F22" w:rsidP="00974F22">
      <w:pPr>
        <w:ind w:left="2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0F5BAA" wp14:editId="2176A108">
                <wp:simplePos x="0" y="0"/>
                <wp:positionH relativeFrom="column">
                  <wp:posOffset>2476500</wp:posOffset>
                </wp:positionH>
                <wp:positionV relativeFrom="paragraph">
                  <wp:posOffset>441960</wp:posOffset>
                </wp:positionV>
                <wp:extent cx="752475" cy="9525"/>
                <wp:effectExtent l="38100" t="76200" r="0" b="857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14461" id="Conector recto de flecha 24" o:spid="_x0000_s1026" type="#_x0000_t32" style="position:absolute;margin-left:195pt;margin-top:34.8pt;width:59.25pt;height:.7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D7BEF5" wp14:editId="1ED5CB4A">
                <wp:simplePos x="0" y="0"/>
                <wp:positionH relativeFrom="column">
                  <wp:posOffset>1943100</wp:posOffset>
                </wp:positionH>
                <wp:positionV relativeFrom="paragraph">
                  <wp:posOffset>365760</wp:posOffset>
                </wp:positionV>
                <wp:extent cx="447675" cy="180975"/>
                <wp:effectExtent l="0" t="0" r="28575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B00CB" id="Rectángulo 23" o:spid="_x0000_s1026" style="position:absolute;margin-left:153pt;margin-top:28.8pt;width:35.2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" filled="f" strokecolor="#c00000" strokeweight="1.5pt"/>
            </w:pict>
          </mc:Fallback>
        </mc:AlternateContent>
      </w:r>
      <w:r w:rsidRPr="00974F22">
        <w:rPr>
          <w:noProof/>
        </w:rPr>
        <w:drawing>
          <wp:inline distT="0" distB="0" distL="0" distR="0" wp14:anchorId="6BA27D3D" wp14:editId="6CFA9EB7">
            <wp:extent cx="6645910" cy="129730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F6B5" w14:textId="77777777" w:rsidR="00974F22" w:rsidRDefault="00974F22" w:rsidP="00974F22">
      <w:pPr>
        <w:ind w:left="207"/>
      </w:pPr>
    </w:p>
    <w:p w14:paraId="22CF4B28" w14:textId="0F46A1C3" w:rsidR="00974F22" w:rsidRDefault="006622D5" w:rsidP="006622D5">
      <w:pPr>
        <w:pStyle w:val="Prrafodelista"/>
        <w:numPr>
          <w:ilvl w:val="1"/>
          <w:numId w:val="5"/>
        </w:numPr>
      </w:pPr>
      <w:r>
        <w:t xml:space="preserve">Clic en “Nuevo” </w:t>
      </w:r>
    </w:p>
    <w:p w14:paraId="23B8783A" w14:textId="0FC77F90" w:rsidR="006622D5" w:rsidRDefault="00223D68" w:rsidP="006622D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C6AA79" wp14:editId="4D707469">
                <wp:simplePos x="0" y="0"/>
                <wp:positionH relativeFrom="column">
                  <wp:posOffset>4314825</wp:posOffset>
                </wp:positionH>
                <wp:positionV relativeFrom="paragraph">
                  <wp:posOffset>467995</wp:posOffset>
                </wp:positionV>
                <wp:extent cx="752475" cy="9525"/>
                <wp:effectExtent l="0" t="76200" r="28575" b="857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E188A" id="Conector recto de flecha 28" o:spid="_x0000_s1026" type="#_x0000_t32" style="position:absolute;margin-left:339.75pt;margin-top:36.85pt;width:59.25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7E7DD2" wp14:editId="01B98C52">
                <wp:simplePos x="0" y="0"/>
                <wp:positionH relativeFrom="column">
                  <wp:posOffset>5133975</wp:posOffset>
                </wp:positionH>
                <wp:positionV relativeFrom="paragraph">
                  <wp:posOffset>353695</wp:posOffset>
                </wp:positionV>
                <wp:extent cx="447675" cy="238125"/>
                <wp:effectExtent l="0" t="0" r="2857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3E072" id="Rectángulo 27" o:spid="_x0000_s1026" style="position:absolute;margin-left:404.25pt;margin-top:27.85pt;width:35.2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" filled="f" strokecolor="#c00000" strokeweight="1.5pt"/>
            </w:pict>
          </mc:Fallback>
        </mc:AlternateContent>
      </w:r>
      <w:r w:rsidR="006622D5" w:rsidRPr="006622D5">
        <w:rPr>
          <w:noProof/>
        </w:rPr>
        <w:drawing>
          <wp:inline distT="0" distB="0" distL="0" distR="0" wp14:anchorId="6D1FDDA2" wp14:editId="1989325D">
            <wp:extent cx="6645910" cy="1760855"/>
            <wp:effectExtent l="0" t="0" r="254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5FD9" w14:textId="509340EA" w:rsidR="00223D68" w:rsidRDefault="00223D68" w:rsidP="00223D68">
      <w:pPr>
        <w:pStyle w:val="Prrafodelista"/>
        <w:numPr>
          <w:ilvl w:val="1"/>
          <w:numId w:val="5"/>
        </w:numPr>
      </w:pPr>
      <w:r>
        <w:t>Se mostrará una ventana modal</w:t>
      </w:r>
      <w:r w:rsidR="00BB1BCA">
        <w:t>,</w:t>
      </w:r>
      <w:r>
        <w:t xml:space="preserve"> en la cual se deberá ingresar los datos solicitados:</w:t>
      </w:r>
    </w:p>
    <w:p w14:paraId="30CB5217" w14:textId="6EE65B52" w:rsidR="00223D68" w:rsidRDefault="00223D68" w:rsidP="00223D68">
      <w:pPr>
        <w:jc w:val="center"/>
      </w:pPr>
      <w:r w:rsidRPr="00223D68">
        <w:rPr>
          <w:noProof/>
        </w:rPr>
        <w:drawing>
          <wp:inline distT="0" distB="0" distL="0" distR="0" wp14:anchorId="164A5878" wp14:editId="4FC4B534">
            <wp:extent cx="4485384" cy="21717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869"/>
                    <a:stretch/>
                  </pic:blipFill>
                  <pic:spPr bwMode="auto">
                    <a:xfrm>
                      <a:off x="0" y="0"/>
                      <a:ext cx="4517721" cy="218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BFAFE" w14:textId="56898257" w:rsidR="00223D68" w:rsidRDefault="00223D68" w:rsidP="00223D68">
      <w:pPr>
        <w:pStyle w:val="Prrafodelista"/>
        <w:numPr>
          <w:ilvl w:val="1"/>
          <w:numId w:val="5"/>
        </w:numPr>
        <w:jc w:val="both"/>
      </w:pPr>
      <w:r>
        <w:t>Hacer clic en “Acortar”</w:t>
      </w:r>
      <w:r w:rsidR="00676E9C">
        <w:t>, la app de prueba enviará la petición</w:t>
      </w:r>
      <w:r w:rsidR="00E5057B">
        <w:t xml:space="preserve"> mediante Ajax</w:t>
      </w:r>
      <w:r w:rsidR="00676E9C">
        <w:t xml:space="preserve"> a la Api</w:t>
      </w:r>
      <w:r w:rsidR="00E5057B">
        <w:t>,</w:t>
      </w:r>
      <w:r w:rsidR="00676E9C">
        <w:t xml:space="preserve"> para realizar la inserción y </w:t>
      </w:r>
      <w:r w:rsidR="00181F74">
        <w:t>el api</w:t>
      </w:r>
      <w:r w:rsidR="00676E9C">
        <w:t xml:space="preserve"> devolverá una respuesta </w:t>
      </w:r>
      <w:proofErr w:type="spellStart"/>
      <w:r w:rsidR="00676E9C">
        <w:t>json</w:t>
      </w:r>
      <w:proofErr w:type="spellEnd"/>
      <w:r w:rsidR="00676E9C">
        <w:t xml:space="preserve"> que será interpretada por la app de prueba para mostrar el resultado del acortado de la URL:</w:t>
      </w:r>
    </w:p>
    <w:p w14:paraId="3196B296" w14:textId="36B9A522" w:rsidR="00676E9C" w:rsidRDefault="00E5057B" w:rsidP="00E5057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E054DF" wp14:editId="70E80372">
                <wp:simplePos x="0" y="0"/>
                <wp:positionH relativeFrom="column">
                  <wp:posOffset>209550</wp:posOffset>
                </wp:positionH>
                <wp:positionV relativeFrom="paragraph">
                  <wp:posOffset>928370</wp:posOffset>
                </wp:positionV>
                <wp:extent cx="5495925" cy="2381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72C15" id="Rectángulo 3" o:spid="_x0000_s1026" style="position:absolute;margin-left:16.5pt;margin-top:73.1pt;width:432.7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" filled="f" strokecolor="#c00000" strokeweight="1.5pt"/>
            </w:pict>
          </mc:Fallback>
        </mc:AlternateContent>
      </w:r>
      <w:r w:rsidRPr="00E5057B">
        <w:drawing>
          <wp:inline distT="0" distB="0" distL="0" distR="0" wp14:anchorId="17FE9AD5" wp14:editId="52FC5E47">
            <wp:extent cx="6645910" cy="1285875"/>
            <wp:effectExtent l="0" t="0" r="254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0398"/>
                    <a:stretch/>
                  </pic:blipFill>
                  <pic:spPr bwMode="auto">
                    <a:xfrm>
                      <a:off x="0" y="0"/>
                      <a:ext cx="664591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0CCF1" w14:textId="3D585B1B" w:rsidR="00E5057B" w:rsidRDefault="00E5057B" w:rsidP="00E5057B">
      <w:pPr>
        <w:ind w:firstLine="708"/>
        <w:jc w:val="both"/>
      </w:pPr>
      <w:r>
        <w:lastRenderedPageBreak/>
        <w:t xml:space="preserve">Como se puede observar se crea la </w:t>
      </w:r>
      <w:proofErr w:type="spellStart"/>
      <w:r>
        <w:t>url</w:t>
      </w:r>
      <w:proofErr w:type="spellEnd"/>
      <w:r>
        <w:t xml:space="preserve"> corta, además de mostrar datos adicionales tales como número de visitas la cual se inicializa en cero y se irá incrementando cada vez que un usuario abre la </w:t>
      </w:r>
      <w:proofErr w:type="spellStart"/>
      <w:r>
        <w:t>url</w:t>
      </w:r>
      <w:proofErr w:type="spellEnd"/>
      <w:r>
        <w:t xml:space="preserve"> corta desde su navegador, esta información podría ser usada por el equipo de marketing para medir el impacto de visitas de una </w:t>
      </w:r>
      <w:r w:rsidR="00667B46">
        <w:t>campaña</w:t>
      </w:r>
      <w:r>
        <w:t xml:space="preserve"> por ejemplo</w:t>
      </w:r>
      <w:r w:rsidR="00B964A4">
        <w:t>, si se quisiere además se podrían agregar algunas columnas más de datos para medir el impacto por país o región inclusive</w:t>
      </w:r>
      <w:r w:rsidR="00261934">
        <w:t>, pero para efectos de este ejemplo, sólo se registra el número de visitas</w:t>
      </w:r>
      <w:r>
        <w:t>.</w:t>
      </w:r>
    </w:p>
    <w:p w14:paraId="4DF22FBF" w14:textId="41CD5D0E" w:rsidR="009855B4" w:rsidRDefault="009855B4" w:rsidP="009855B4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CREACIÓN DE URL CORTAS </w:t>
      </w:r>
      <w:r>
        <w:rPr>
          <w:b/>
          <w:bCs/>
        </w:rPr>
        <w:t>DESDE CUALQUIER APP (EJEMPLO USANDO POSTMAN)</w:t>
      </w:r>
    </w:p>
    <w:p w14:paraId="7E77AC56" w14:textId="726BE8B5" w:rsidR="009855B4" w:rsidRDefault="00B816E9" w:rsidP="00B816E9">
      <w:pPr>
        <w:pStyle w:val="Prrafodelista"/>
        <w:numPr>
          <w:ilvl w:val="1"/>
          <w:numId w:val="5"/>
        </w:numPr>
      </w:pPr>
      <w:r w:rsidRPr="00B816E9">
        <w:t xml:space="preserve">Abrimos </w:t>
      </w:r>
      <w:r>
        <w:t xml:space="preserve">la aplicación </w:t>
      </w:r>
      <w:proofErr w:type="spellStart"/>
      <w:r w:rsidR="008468E1">
        <w:t>P</w:t>
      </w:r>
      <w:r>
        <w:t>ostman</w:t>
      </w:r>
      <w:proofErr w:type="spellEnd"/>
      <w:r>
        <w:t xml:space="preserve"> y configuramos de la siguiente manera:</w:t>
      </w:r>
    </w:p>
    <w:p w14:paraId="12D473A4" w14:textId="77777777" w:rsidR="00B816E9" w:rsidRDefault="00B816E9" w:rsidP="009855B4">
      <w:pPr>
        <w:pStyle w:val="Prrafodelista"/>
        <w:ind w:left="360"/>
      </w:pPr>
    </w:p>
    <w:p w14:paraId="6B92307A" w14:textId="33B78365" w:rsidR="00B816E9" w:rsidRDefault="00CA0AD0" w:rsidP="00B816E9">
      <w:pPr>
        <w:pStyle w:val="Prrafodelista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E4364B" wp14:editId="23B17EA2">
                <wp:simplePos x="0" y="0"/>
                <wp:positionH relativeFrom="column">
                  <wp:posOffset>1885950</wp:posOffset>
                </wp:positionH>
                <wp:positionV relativeFrom="paragraph">
                  <wp:posOffset>664210</wp:posOffset>
                </wp:positionV>
                <wp:extent cx="361950" cy="23812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31DD2" id="Rectángulo 18" o:spid="_x0000_s1026" style="position:absolute;margin-left:148.5pt;margin-top:52.3pt;width:28.5pt;height: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" filled="f" strokecolor="#c000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44A3A4" wp14:editId="74CDF6AF">
                <wp:simplePos x="0" y="0"/>
                <wp:positionH relativeFrom="margin">
                  <wp:posOffset>76200</wp:posOffset>
                </wp:positionH>
                <wp:positionV relativeFrom="paragraph">
                  <wp:posOffset>1397635</wp:posOffset>
                </wp:positionV>
                <wp:extent cx="4324350" cy="98107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981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D49B6" id="Rectángulo 5" o:spid="_x0000_s1026" style="position:absolute;margin-left:6pt;margin-top:110.05pt;width:340.5pt;height:77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" filled="f" strokecolor="#c00000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D19AB4" wp14:editId="0F2965AD">
                <wp:simplePos x="0" y="0"/>
                <wp:positionH relativeFrom="column">
                  <wp:posOffset>428625</wp:posOffset>
                </wp:positionH>
                <wp:positionV relativeFrom="paragraph">
                  <wp:posOffset>930910</wp:posOffset>
                </wp:positionV>
                <wp:extent cx="666750" cy="2381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68CD9" id="Rectángulo 9" o:spid="_x0000_s1026" style="position:absolute;margin-left:33.75pt;margin-top:73.3pt;width:52.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" filled="f" strokecolor="#c000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75E807" wp14:editId="0F941817">
                <wp:simplePos x="0" y="0"/>
                <wp:positionH relativeFrom="column">
                  <wp:posOffset>57150</wp:posOffset>
                </wp:positionH>
                <wp:positionV relativeFrom="paragraph">
                  <wp:posOffset>359410</wp:posOffset>
                </wp:positionV>
                <wp:extent cx="5667375" cy="2381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49C73" id="Rectángulo 7" o:spid="_x0000_s1026" style="position:absolute;margin-left:4.5pt;margin-top:28.3pt;width:446.2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" filled="f" strokecolor="#c00000" strokeweight="1.5pt"/>
            </w:pict>
          </mc:Fallback>
        </mc:AlternateContent>
      </w:r>
      <w:r w:rsidRPr="00CA0AD0">
        <w:drawing>
          <wp:inline distT="0" distB="0" distL="0" distR="0" wp14:anchorId="0CC606B7" wp14:editId="121D8C3A">
            <wp:extent cx="6645910" cy="3288030"/>
            <wp:effectExtent l="0" t="0" r="254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A587" w14:textId="506C9D05" w:rsidR="00B816E9" w:rsidRDefault="00B816E9" w:rsidP="00B816E9">
      <w:pPr>
        <w:pStyle w:val="Prrafodelista"/>
        <w:ind w:left="0"/>
      </w:pPr>
    </w:p>
    <w:p w14:paraId="71D09790" w14:textId="0CC1DC3B" w:rsidR="00B816E9" w:rsidRDefault="00B816E9" w:rsidP="003A37C5">
      <w:pPr>
        <w:ind w:left="708"/>
      </w:pPr>
      <w:r>
        <w:t xml:space="preserve">El campo </w:t>
      </w:r>
      <w:r w:rsidR="003A37C5">
        <w:t>“</w:t>
      </w:r>
      <w:proofErr w:type="spellStart"/>
      <w:r>
        <w:t>UrlLarga</w:t>
      </w:r>
      <w:proofErr w:type="spellEnd"/>
      <w:r w:rsidR="003A37C5">
        <w:t>”</w:t>
      </w:r>
      <w:r>
        <w:t xml:space="preserve"> corresponde a la </w:t>
      </w:r>
      <w:proofErr w:type="spellStart"/>
      <w:r>
        <w:t>url</w:t>
      </w:r>
      <w:proofErr w:type="spellEnd"/>
      <w:r>
        <w:t xml:space="preserve"> que se va a acortar, los demás valores son opcionales.</w:t>
      </w:r>
    </w:p>
    <w:p w14:paraId="71956542" w14:textId="77777777" w:rsidR="00B816E9" w:rsidRPr="00B816E9" w:rsidRDefault="00B816E9" w:rsidP="00B816E9">
      <w:pPr>
        <w:pStyle w:val="Prrafodelista"/>
        <w:ind w:left="0"/>
      </w:pPr>
    </w:p>
    <w:p w14:paraId="2B56F3A2" w14:textId="4CF4B98F" w:rsidR="009855B4" w:rsidRDefault="00B816E9" w:rsidP="00B816E9">
      <w:pPr>
        <w:pStyle w:val="Prrafodelista"/>
        <w:numPr>
          <w:ilvl w:val="1"/>
          <w:numId w:val="5"/>
        </w:numPr>
      </w:pPr>
      <w:r w:rsidRPr="00B816E9">
        <w:t>Al hacer clic en “enviar”</w:t>
      </w:r>
      <w:r>
        <w:t xml:space="preserve">, </w:t>
      </w:r>
      <w:r w:rsidR="00667B46">
        <w:t>el api</w:t>
      </w:r>
      <w:r>
        <w:t xml:space="preserve"> devolverá </w:t>
      </w:r>
      <w:r w:rsidR="00C913DE">
        <w:t>la respuesta</w:t>
      </w:r>
      <w:r>
        <w:t xml:space="preserve"> del proceso en formato JSON:</w:t>
      </w:r>
    </w:p>
    <w:p w14:paraId="1C6746F6" w14:textId="77777777" w:rsidR="00B816E9" w:rsidRDefault="00B816E9" w:rsidP="00B816E9">
      <w:pPr>
        <w:pStyle w:val="Prrafodelista"/>
        <w:ind w:left="360"/>
      </w:pPr>
    </w:p>
    <w:p w14:paraId="70B217E5" w14:textId="2F145563" w:rsidR="00B816E9" w:rsidRDefault="006A12E5" w:rsidP="008E23B7">
      <w:pPr>
        <w:pStyle w:val="Prrafodelista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7A06" wp14:editId="0808FB04">
                <wp:simplePos x="0" y="0"/>
                <wp:positionH relativeFrom="column">
                  <wp:posOffset>628650</wp:posOffset>
                </wp:positionH>
                <wp:positionV relativeFrom="paragraph">
                  <wp:posOffset>813435</wp:posOffset>
                </wp:positionV>
                <wp:extent cx="857250" cy="17145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3C50F" id="Rectángulo 29" o:spid="_x0000_s1026" style="position:absolute;margin-left:49.5pt;margin-top:64.05pt;width:67.5pt;height:1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" filled="f" strokecolor="#c00000" strokeweight="1.5pt"/>
            </w:pict>
          </mc:Fallback>
        </mc:AlternateContent>
      </w:r>
      <w:r w:rsidR="00C913DE" w:rsidRPr="00C913DE">
        <w:drawing>
          <wp:inline distT="0" distB="0" distL="0" distR="0" wp14:anchorId="64618D16" wp14:editId="2770A72F">
            <wp:extent cx="6645910" cy="2268855"/>
            <wp:effectExtent l="0" t="0" r="254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7B4D" w14:textId="01D35E89" w:rsidR="00CC27B3" w:rsidRDefault="00CC27B3" w:rsidP="00CC27B3">
      <w:pPr>
        <w:pStyle w:val="Prrafodelista"/>
        <w:numPr>
          <w:ilvl w:val="1"/>
          <w:numId w:val="5"/>
        </w:numPr>
      </w:pPr>
      <w:r>
        <w:t>En caso de producirse alguna excepción devolverá “</w:t>
      </w:r>
      <w:proofErr w:type="spellStart"/>
      <w:r>
        <w:t>success</w:t>
      </w:r>
      <w:proofErr w:type="spellEnd"/>
      <w:proofErr w:type="gramStart"/>
      <w:r>
        <w:t>” :</w:t>
      </w:r>
      <w:proofErr w:type="gramEnd"/>
      <w:r>
        <w:t xml:space="preserve"> false, y una mensaje con la descripción del evento:</w:t>
      </w:r>
    </w:p>
    <w:p w14:paraId="24DE5628" w14:textId="7974F1C4" w:rsidR="00CC27B3" w:rsidRDefault="00654FD0" w:rsidP="00CC27B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650DB6" wp14:editId="2881CF49">
                <wp:simplePos x="0" y="0"/>
                <wp:positionH relativeFrom="column">
                  <wp:posOffset>600075</wp:posOffset>
                </wp:positionH>
                <wp:positionV relativeFrom="paragraph">
                  <wp:posOffset>657225</wp:posOffset>
                </wp:positionV>
                <wp:extent cx="857250" cy="17145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8749" id="Rectángulo 32" o:spid="_x0000_s1026" style="position:absolute;margin-left:47.25pt;margin-top:51.75pt;width:67.5pt;height:1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" filled="f" strokecolor="#c00000" strokeweight="1.5pt"/>
            </w:pict>
          </mc:Fallback>
        </mc:AlternateContent>
      </w:r>
      <w:r w:rsidR="00CC27B3" w:rsidRPr="00CC27B3">
        <w:drawing>
          <wp:inline distT="0" distB="0" distL="0" distR="0" wp14:anchorId="2C534536" wp14:editId="489BA47E">
            <wp:extent cx="6645910" cy="1221105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7313" w14:textId="32A825E3" w:rsidR="003F0776" w:rsidRDefault="00E050AD" w:rsidP="00E050AD">
      <w:pPr>
        <w:pStyle w:val="Prrafodelista"/>
        <w:numPr>
          <w:ilvl w:val="0"/>
          <w:numId w:val="5"/>
        </w:numPr>
      </w:pPr>
      <w:r>
        <w:t xml:space="preserve">Verificación de la </w:t>
      </w:r>
      <w:proofErr w:type="spellStart"/>
      <w:r>
        <w:t>Url</w:t>
      </w:r>
      <w:proofErr w:type="spellEnd"/>
      <w:r>
        <w:t xml:space="preserve"> acortada</w:t>
      </w:r>
    </w:p>
    <w:p w14:paraId="77C25239" w14:textId="637456E9" w:rsidR="00E050AD" w:rsidRDefault="00E050AD" w:rsidP="00E050AD">
      <w:pPr>
        <w:pStyle w:val="Prrafodelista"/>
        <w:numPr>
          <w:ilvl w:val="1"/>
          <w:numId w:val="5"/>
        </w:numPr>
      </w:pPr>
      <w:r>
        <w:t xml:space="preserve">Al ingresar la </w:t>
      </w:r>
      <w:proofErr w:type="spellStart"/>
      <w:r>
        <w:t>url</w:t>
      </w:r>
      <w:proofErr w:type="spellEnd"/>
      <w:r>
        <w:t xml:space="preserve"> corta generada por la Api </w:t>
      </w:r>
      <w:proofErr w:type="spellStart"/>
      <w:r>
        <w:t>meli</w:t>
      </w:r>
      <w:proofErr w:type="spellEnd"/>
      <w:r>
        <w:t xml:space="preserve">, automáticamente será redirigido a la </w:t>
      </w:r>
      <w:proofErr w:type="spellStart"/>
      <w:r>
        <w:t>url</w:t>
      </w:r>
      <w:proofErr w:type="spellEnd"/>
      <w:r>
        <w:t xml:space="preserve"> en mención y se </w:t>
      </w:r>
      <w:proofErr w:type="gramStart"/>
      <w:r>
        <w:t>incrementara</w:t>
      </w:r>
      <w:proofErr w:type="gramEnd"/>
      <w:r>
        <w:t xml:space="preserve"> en 1 el contador de visitas:</w:t>
      </w:r>
    </w:p>
    <w:p w14:paraId="01371046" w14:textId="44FBAECA" w:rsidR="00E050AD" w:rsidRPr="00B816E9" w:rsidRDefault="00E050AD" w:rsidP="00E050A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6D4D82" wp14:editId="5DE9FBA1">
                <wp:simplePos x="0" y="0"/>
                <wp:positionH relativeFrom="column">
                  <wp:posOffset>2190750</wp:posOffset>
                </wp:positionH>
                <wp:positionV relativeFrom="paragraph">
                  <wp:posOffset>610235</wp:posOffset>
                </wp:positionV>
                <wp:extent cx="1409700" cy="152400"/>
                <wp:effectExtent l="0" t="0" r="1905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42F80" id="Rectángulo 34" o:spid="_x0000_s1026" style="position:absolute;margin-left:172.5pt;margin-top:48.05pt;width:111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" filled="f" strokecolor="#c00000" strokeweight="1.5pt"/>
            </w:pict>
          </mc:Fallback>
        </mc:AlternateContent>
      </w:r>
      <w:r w:rsidRPr="00E050AD">
        <w:drawing>
          <wp:inline distT="0" distB="0" distL="0" distR="0" wp14:anchorId="2DF12B25" wp14:editId="334B7BF5">
            <wp:extent cx="6645910" cy="1500505"/>
            <wp:effectExtent l="0" t="0" r="2540" b="44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F2FC" w14:textId="7F039B12" w:rsidR="00002F37" w:rsidRDefault="00874F02" w:rsidP="009855B4">
      <w:pPr>
        <w:jc w:val="both"/>
      </w:pPr>
      <w:r>
        <w:t xml:space="preserve">Se </w:t>
      </w:r>
      <w:proofErr w:type="gramStart"/>
      <w:r>
        <w:t xml:space="preserve">visualiza </w:t>
      </w:r>
      <w:r w:rsidR="00655671">
        <w:t>:</w:t>
      </w:r>
      <w:proofErr w:type="gramEnd"/>
    </w:p>
    <w:p w14:paraId="2EE17690" w14:textId="0FC2EE66" w:rsidR="00874F02" w:rsidRDefault="00874F02" w:rsidP="009855B4">
      <w:pPr>
        <w:jc w:val="both"/>
      </w:pPr>
      <w:r w:rsidRPr="00874F02">
        <w:drawing>
          <wp:inline distT="0" distB="0" distL="0" distR="0" wp14:anchorId="19588ADE" wp14:editId="18D3C896">
            <wp:extent cx="6645910" cy="2130425"/>
            <wp:effectExtent l="0" t="0" r="2540" b="317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729B" w14:textId="5A98FFE6" w:rsidR="00874F02" w:rsidRDefault="00874F02" w:rsidP="009855B4">
      <w:pPr>
        <w:jc w:val="both"/>
      </w:pPr>
      <w:r>
        <w:t>Y el contador de visitas aumenta en 1</w:t>
      </w:r>
      <w:r w:rsidR="00C65A0D">
        <w:t xml:space="preserve"> cada vez que se visita el link</w:t>
      </w:r>
      <w:r>
        <w:t>:</w:t>
      </w:r>
    </w:p>
    <w:p w14:paraId="2C1DC744" w14:textId="5536E92D" w:rsidR="00874F02" w:rsidRDefault="00874F02" w:rsidP="009855B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91022F" wp14:editId="1277C205">
                <wp:simplePos x="0" y="0"/>
                <wp:positionH relativeFrom="column">
                  <wp:posOffset>1590675</wp:posOffset>
                </wp:positionH>
                <wp:positionV relativeFrom="paragraph">
                  <wp:posOffset>913765</wp:posOffset>
                </wp:positionV>
                <wp:extent cx="1181100" cy="257175"/>
                <wp:effectExtent l="0" t="0" r="19050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B4A05" id="Rectángulo 39" o:spid="_x0000_s1026" style="position:absolute;margin-left:125.25pt;margin-top:71.95pt;width:93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" filled="f" strokecolor="#c000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51AD11" wp14:editId="2A236312">
                <wp:simplePos x="0" y="0"/>
                <wp:positionH relativeFrom="column">
                  <wp:posOffset>4772024</wp:posOffset>
                </wp:positionH>
                <wp:positionV relativeFrom="paragraph">
                  <wp:posOffset>913765</wp:posOffset>
                </wp:positionV>
                <wp:extent cx="1095375" cy="276225"/>
                <wp:effectExtent l="0" t="0" r="28575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49B28" id="Rectángulo 38" o:spid="_x0000_s1026" style="position:absolute;margin-left:375.75pt;margin-top:71.95pt;width:86.2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" filled="f" strokecolor="#c00000" strokeweight="1.5pt"/>
            </w:pict>
          </mc:Fallback>
        </mc:AlternateContent>
      </w:r>
      <w:r w:rsidRPr="00874F02">
        <w:drawing>
          <wp:inline distT="0" distB="0" distL="0" distR="0" wp14:anchorId="4858F770" wp14:editId="567DF3CF">
            <wp:extent cx="6645910" cy="2075180"/>
            <wp:effectExtent l="0" t="0" r="2540" b="12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4D86" w14:textId="04CC31C2" w:rsidR="007340A6" w:rsidRDefault="007340A6" w:rsidP="007340A6">
      <w:pPr>
        <w:pStyle w:val="Prrafodelista"/>
        <w:numPr>
          <w:ilvl w:val="0"/>
          <w:numId w:val="5"/>
        </w:numPr>
        <w:jc w:val="both"/>
      </w:pPr>
      <w:r>
        <w:t xml:space="preserve">Eliminado o destrucción de </w:t>
      </w:r>
      <w:proofErr w:type="spellStart"/>
      <w:r>
        <w:t>Url</w:t>
      </w:r>
      <w:proofErr w:type="spellEnd"/>
    </w:p>
    <w:p w14:paraId="289D882A" w14:textId="1B0258AB" w:rsidR="007340A6" w:rsidRDefault="007340A6" w:rsidP="007340A6">
      <w:pPr>
        <w:pStyle w:val="Prrafodelista"/>
        <w:ind w:left="36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El proceso es el mismo y se usa el </w:t>
      </w:r>
      <w:proofErr w:type="spellStart"/>
      <w:r>
        <w:t>controler</w:t>
      </w:r>
      <w:proofErr w:type="spellEnd"/>
      <w:r>
        <w:t xml:space="preserve"> </w:t>
      </w:r>
      <w:hyperlink r:id="rId23" w:history="1">
        <w:r w:rsidRPr="003D4CD5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http://me.li/Acortador/Eliminar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 mediante el método post y una variable llamada “ID” tal como se describe a continuación:</w:t>
      </w:r>
    </w:p>
    <w:p w14:paraId="4410611A" w14:textId="5A415E42" w:rsidR="007340A6" w:rsidRDefault="007340A6" w:rsidP="007340A6">
      <w:pPr>
        <w:pStyle w:val="Prrafodelista"/>
        <w:ind w:left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26525E" wp14:editId="19C11FD0">
                <wp:simplePos x="0" y="0"/>
                <wp:positionH relativeFrom="margin">
                  <wp:align>left</wp:align>
                </wp:positionH>
                <wp:positionV relativeFrom="paragraph">
                  <wp:posOffset>1495425</wp:posOffset>
                </wp:positionV>
                <wp:extent cx="4495800" cy="276225"/>
                <wp:effectExtent l="0" t="0" r="19050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E168A" id="Rectángulo 42" o:spid="_x0000_s1026" style="position:absolute;margin-left:0;margin-top:117.75pt;width:354pt;height:21.7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" filled="f" strokecolor="#c00000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6C4253" wp14:editId="67E7EEF1">
                <wp:simplePos x="0" y="0"/>
                <wp:positionH relativeFrom="margin">
                  <wp:align>left</wp:align>
                </wp:positionH>
                <wp:positionV relativeFrom="paragraph">
                  <wp:posOffset>400050</wp:posOffset>
                </wp:positionV>
                <wp:extent cx="5791200" cy="276225"/>
                <wp:effectExtent l="0" t="0" r="19050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EDC46" id="Rectángulo 41" o:spid="_x0000_s1026" style="position:absolute;margin-left:0;margin-top:31.5pt;width:456pt;height:21.7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" filled="f" strokecolor="#c00000" strokeweight="1.5pt">
                <w10:wrap anchorx="margin"/>
              </v:rect>
            </w:pict>
          </mc:Fallback>
        </mc:AlternateContent>
      </w:r>
      <w:r w:rsidRPr="007340A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drawing>
          <wp:inline distT="0" distB="0" distL="0" distR="0" wp14:anchorId="737D505A" wp14:editId="669A56B8">
            <wp:extent cx="6645910" cy="2026285"/>
            <wp:effectExtent l="0" t="0" r="254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371E" w14:textId="46EA0567" w:rsidR="007340A6" w:rsidRDefault="0050444C" w:rsidP="0050444C">
      <w:pPr>
        <w:jc w:val="both"/>
      </w:pPr>
      <w:r>
        <w:t xml:space="preserve">El resultado </w:t>
      </w:r>
      <w:r w:rsidR="001D3FA8">
        <w:t>del api,</w:t>
      </w:r>
      <w:r>
        <w:t xml:space="preserve"> al igual que los casos anteriores es en formato </w:t>
      </w:r>
      <w:proofErr w:type="spellStart"/>
      <w:r>
        <w:t>json</w:t>
      </w:r>
      <w:proofErr w:type="spellEnd"/>
      <w:r>
        <w:t>:</w:t>
      </w:r>
    </w:p>
    <w:p w14:paraId="667E540D" w14:textId="3FE7C6CA" w:rsidR="0050444C" w:rsidRDefault="0050444C" w:rsidP="0050444C">
      <w:pPr>
        <w:jc w:val="both"/>
      </w:pPr>
      <w:r w:rsidRPr="0050444C">
        <w:drawing>
          <wp:inline distT="0" distB="0" distL="0" distR="0" wp14:anchorId="25710B47" wp14:editId="2E3199D8">
            <wp:extent cx="6645910" cy="1538605"/>
            <wp:effectExtent l="0" t="0" r="2540" b="444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0CA0" w14:textId="47A03F0C" w:rsidR="0050444C" w:rsidRDefault="0050444C" w:rsidP="0050444C">
      <w:pPr>
        <w:jc w:val="both"/>
      </w:pPr>
      <w:r>
        <w:t xml:space="preserve">En caso de que el id no exista, se </w:t>
      </w:r>
      <w:r w:rsidR="00475262">
        <w:t>devolverá</w:t>
      </w:r>
      <w:r>
        <w:t xml:space="preserve"> el mensaje correspondiente:</w:t>
      </w:r>
    </w:p>
    <w:p w14:paraId="034F867F" w14:textId="5C4EE57B" w:rsidR="0050444C" w:rsidRDefault="0050444C" w:rsidP="0050444C">
      <w:pPr>
        <w:jc w:val="both"/>
      </w:pPr>
      <w:r w:rsidRPr="0050444C">
        <w:drawing>
          <wp:inline distT="0" distB="0" distL="0" distR="0" wp14:anchorId="66950B26" wp14:editId="7535E22F">
            <wp:extent cx="6645910" cy="1263650"/>
            <wp:effectExtent l="0" t="0" r="254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80B7" w14:textId="05FCA186" w:rsidR="00DB07FB" w:rsidRDefault="00032996" w:rsidP="0050444C">
      <w:pPr>
        <w:jc w:val="both"/>
      </w:pPr>
      <w:r>
        <w:t>También</w:t>
      </w:r>
      <w:r w:rsidR="00DB07FB">
        <w:t xml:space="preserve"> se podrían agregar los eventos para eliminar por ejemplo una </w:t>
      </w:r>
      <w:proofErr w:type="spellStart"/>
      <w:r w:rsidR="00DB07FB">
        <w:t>url</w:t>
      </w:r>
      <w:proofErr w:type="spellEnd"/>
      <w:r w:rsidR="00DB07FB">
        <w:t xml:space="preserve"> su </w:t>
      </w:r>
      <w:r>
        <w:t>correspondiente</w:t>
      </w:r>
      <w:r w:rsidR="00DB07FB">
        <w:t xml:space="preserve"> corta</w:t>
      </w:r>
      <w:r>
        <w:t xml:space="preserve"> y no por id</w:t>
      </w:r>
      <w:r w:rsidR="00DB07FB">
        <w:t xml:space="preserve">, </w:t>
      </w:r>
      <w:r>
        <w:t xml:space="preserve">además de eliminación por </w:t>
      </w:r>
      <w:proofErr w:type="spellStart"/>
      <w:r w:rsidR="00DB07FB">
        <w:t>url</w:t>
      </w:r>
      <w:proofErr w:type="spellEnd"/>
      <w:r w:rsidR="00DB07FB">
        <w:t xml:space="preserve"> </w:t>
      </w:r>
      <w:proofErr w:type="gramStart"/>
      <w:r w:rsidR="00DB07FB">
        <w:t>larga</w:t>
      </w:r>
      <w:proofErr w:type="gramEnd"/>
      <w:r w:rsidR="00DB07FB">
        <w:t xml:space="preserve"> pero para este ejemplo, se programó para eliminar sólo por id.</w:t>
      </w:r>
    </w:p>
    <w:p w14:paraId="337FF0BF" w14:textId="43792A5A" w:rsidR="00E5057B" w:rsidRDefault="00E5057B" w:rsidP="00E5057B">
      <w:pPr>
        <w:ind w:firstLine="708"/>
        <w:jc w:val="both"/>
      </w:pPr>
    </w:p>
    <w:p w14:paraId="1A5A885A" w14:textId="77777777" w:rsidR="00DE7470" w:rsidRDefault="00DE7470" w:rsidP="00E5057B">
      <w:pPr>
        <w:ind w:firstLine="708"/>
        <w:jc w:val="both"/>
      </w:pPr>
    </w:p>
    <w:p w14:paraId="11812D1F" w14:textId="77777777" w:rsidR="00E5057B" w:rsidRDefault="00E5057B" w:rsidP="00E5057B">
      <w:pPr>
        <w:ind w:firstLine="708"/>
        <w:jc w:val="both"/>
      </w:pPr>
    </w:p>
    <w:sectPr w:rsidR="00E5057B" w:rsidSect="005826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C87DD" w14:textId="77777777" w:rsidR="009053D9" w:rsidRDefault="009053D9" w:rsidP="00AE3B0D">
      <w:pPr>
        <w:spacing w:after="0" w:line="240" w:lineRule="auto"/>
      </w:pPr>
      <w:r>
        <w:separator/>
      </w:r>
    </w:p>
  </w:endnote>
  <w:endnote w:type="continuationSeparator" w:id="0">
    <w:p w14:paraId="4F44A095" w14:textId="77777777" w:rsidR="009053D9" w:rsidRDefault="009053D9" w:rsidP="00AE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ADF60" w14:textId="77777777" w:rsidR="009053D9" w:rsidRDefault="009053D9" w:rsidP="00AE3B0D">
      <w:pPr>
        <w:spacing w:after="0" w:line="240" w:lineRule="auto"/>
      </w:pPr>
      <w:r>
        <w:separator/>
      </w:r>
    </w:p>
  </w:footnote>
  <w:footnote w:type="continuationSeparator" w:id="0">
    <w:p w14:paraId="3C1E054B" w14:textId="77777777" w:rsidR="009053D9" w:rsidRDefault="009053D9" w:rsidP="00AE3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6F2"/>
    <w:multiLevelType w:val="hybridMultilevel"/>
    <w:tmpl w:val="CF94DD5A"/>
    <w:lvl w:ilvl="0" w:tplc="2C0A0019">
      <w:start w:val="1"/>
      <w:numFmt w:val="lowerLetter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6B6149"/>
    <w:multiLevelType w:val="hybridMultilevel"/>
    <w:tmpl w:val="8ADA5A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5094F"/>
    <w:multiLevelType w:val="multilevel"/>
    <w:tmpl w:val="BA5C1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614C2"/>
    <w:multiLevelType w:val="hybridMultilevel"/>
    <w:tmpl w:val="CD4E9E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C3E50"/>
    <w:multiLevelType w:val="multilevel"/>
    <w:tmpl w:val="76FE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C34F92"/>
    <w:multiLevelType w:val="hybridMultilevel"/>
    <w:tmpl w:val="AA9830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36838"/>
    <w:multiLevelType w:val="multilevel"/>
    <w:tmpl w:val="EBF8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D6594C"/>
    <w:multiLevelType w:val="hybridMultilevel"/>
    <w:tmpl w:val="E926EAE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C03563"/>
    <w:multiLevelType w:val="hybridMultilevel"/>
    <w:tmpl w:val="99528F60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445562"/>
    <w:multiLevelType w:val="hybridMultilevel"/>
    <w:tmpl w:val="BB984544"/>
    <w:lvl w:ilvl="0" w:tplc="2C0A000F">
      <w:start w:val="1"/>
      <w:numFmt w:val="decimal"/>
      <w:lvlText w:val="%1."/>
      <w:lvlJc w:val="left"/>
      <w:pPr>
        <w:ind w:left="567" w:hanging="360"/>
      </w:pPr>
    </w:lvl>
    <w:lvl w:ilvl="1" w:tplc="2C0A0019" w:tentative="1">
      <w:start w:val="1"/>
      <w:numFmt w:val="lowerLetter"/>
      <w:lvlText w:val="%2."/>
      <w:lvlJc w:val="left"/>
      <w:pPr>
        <w:ind w:left="1287" w:hanging="360"/>
      </w:pPr>
    </w:lvl>
    <w:lvl w:ilvl="2" w:tplc="2C0A001B" w:tentative="1">
      <w:start w:val="1"/>
      <w:numFmt w:val="lowerRoman"/>
      <w:lvlText w:val="%3."/>
      <w:lvlJc w:val="right"/>
      <w:pPr>
        <w:ind w:left="2007" w:hanging="180"/>
      </w:pPr>
    </w:lvl>
    <w:lvl w:ilvl="3" w:tplc="2C0A000F" w:tentative="1">
      <w:start w:val="1"/>
      <w:numFmt w:val="decimal"/>
      <w:lvlText w:val="%4."/>
      <w:lvlJc w:val="left"/>
      <w:pPr>
        <w:ind w:left="2727" w:hanging="360"/>
      </w:pPr>
    </w:lvl>
    <w:lvl w:ilvl="4" w:tplc="2C0A0019" w:tentative="1">
      <w:start w:val="1"/>
      <w:numFmt w:val="lowerLetter"/>
      <w:lvlText w:val="%5."/>
      <w:lvlJc w:val="left"/>
      <w:pPr>
        <w:ind w:left="3447" w:hanging="360"/>
      </w:pPr>
    </w:lvl>
    <w:lvl w:ilvl="5" w:tplc="2C0A001B" w:tentative="1">
      <w:start w:val="1"/>
      <w:numFmt w:val="lowerRoman"/>
      <w:lvlText w:val="%6."/>
      <w:lvlJc w:val="right"/>
      <w:pPr>
        <w:ind w:left="4167" w:hanging="180"/>
      </w:pPr>
    </w:lvl>
    <w:lvl w:ilvl="6" w:tplc="2C0A000F" w:tentative="1">
      <w:start w:val="1"/>
      <w:numFmt w:val="decimal"/>
      <w:lvlText w:val="%7."/>
      <w:lvlJc w:val="left"/>
      <w:pPr>
        <w:ind w:left="4887" w:hanging="360"/>
      </w:pPr>
    </w:lvl>
    <w:lvl w:ilvl="7" w:tplc="2C0A0019" w:tentative="1">
      <w:start w:val="1"/>
      <w:numFmt w:val="lowerLetter"/>
      <w:lvlText w:val="%8."/>
      <w:lvlJc w:val="left"/>
      <w:pPr>
        <w:ind w:left="5607" w:hanging="360"/>
      </w:pPr>
    </w:lvl>
    <w:lvl w:ilvl="8" w:tplc="2C0A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0" w15:restartNumberingAfterBreak="0">
    <w:nsid w:val="731948F1"/>
    <w:multiLevelType w:val="hybridMultilevel"/>
    <w:tmpl w:val="1E843262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D877D83"/>
    <w:multiLevelType w:val="hybridMultilevel"/>
    <w:tmpl w:val="C2E45A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2"/>
  </w:num>
  <w:num w:numId="5">
    <w:abstractNumId w:val="7"/>
  </w:num>
  <w:num w:numId="6">
    <w:abstractNumId w:val="10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24"/>
    <w:rsid w:val="00002F37"/>
    <w:rsid w:val="0000520C"/>
    <w:rsid w:val="0002129D"/>
    <w:rsid w:val="0002428A"/>
    <w:rsid w:val="00027E03"/>
    <w:rsid w:val="00032996"/>
    <w:rsid w:val="00046C09"/>
    <w:rsid w:val="000548C3"/>
    <w:rsid w:val="000628F1"/>
    <w:rsid w:val="00067171"/>
    <w:rsid w:val="00082786"/>
    <w:rsid w:val="00094A08"/>
    <w:rsid w:val="00094ABB"/>
    <w:rsid w:val="000B43B1"/>
    <w:rsid w:val="000C6C3D"/>
    <w:rsid w:val="000C7330"/>
    <w:rsid w:val="000E12BA"/>
    <w:rsid w:val="000E493E"/>
    <w:rsid w:val="000F2BCF"/>
    <w:rsid w:val="00111BCF"/>
    <w:rsid w:val="001235CC"/>
    <w:rsid w:val="00152BEE"/>
    <w:rsid w:val="0015433F"/>
    <w:rsid w:val="0017749A"/>
    <w:rsid w:val="00181F74"/>
    <w:rsid w:val="00190625"/>
    <w:rsid w:val="00196AD0"/>
    <w:rsid w:val="001D31F6"/>
    <w:rsid w:val="001D3FA8"/>
    <w:rsid w:val="001D509E"/>
    <w:rsid w:val="001E3859"/>
    <w:rsid w:val="001F1B96"/>
    <w:rsid w:val="001F7C16"/>
    <w:rsid w:val="00207CE8"/>
    <w:rsid w:val="00223D68"/>
    <w:rsid w:val="00246D01"/>
    <w:rsid w:val="002534B8"/>
    <w:rsid w:val="00261934"/>
    <w:rsid w:val="002803F7"/>
    <w:rsid w:val="00297424"/>
    <w:rsid w:val="002B4656"/>
    <w:rsid w:val="002D08CF"/>
    <w:rsid w:val="002D6390"/>
    <w:rsid w:val="002F02FE"/>
    <w:rsid w:val="003174A7"/>
    <w:rsid w:val="00323020"/>
    <w:rsid w:val="00380CC1"/>
    <w:rsid w:val="0038149C"/>
    <w:rsid w:val="00393389"/>
    <w:rsid w:val="00393771"/>
    <w:rsid w:val="003A37C5"/>
    <w:rsid w:val="003A604A"/>
    <w:rsid w:val="003B185F"/>
    <w:rsid w:val="003D25D2"/>
    <w:rsid w:val="003D5380"/>
    <w:rsid w:val="003F0776"/>
    <w:rsid w:val="0040027D"/>
    <w:rsid w:val="00436A11"/>
    <w:rsid w:val="00446A4D"/>
    <w:rsid w:val="0047093D"/>
    <w:rsid w:val="00475262"/>
    <w:rsid w:val="00482634"/>
    <w:rsid w:val="004B255A"/>
    <w:rsid w:val="004B2DD7"/>
    <w:rsid w:val="004C7BE5"/>
    <w:rsid w:val="0050444C"/>
    <w:rsid w:val="00505327"/>
    <w:rsid w:val="005104C5"/>
    <w:rsid w:val="00527A1D"/>
    <w:rsid w:val="00557D24"/>
    <w:rsid w:val="005801D3"/>
    <w:rsid w:val="00582671"/>
    <w:rsid w:val="00597238"/>
    <w:rsid w:val="005A4C0E"/>
    <w:rsid w:val="005B628F"/>
    <w:rsid w:val="005B6D2E"/>
    <w:rsid w:val="005C0880"/>
    <w:rsid w:val="005C09EE"/>
    <w:rsid w:val="005C3450"/>
    <w:rsid w:val="005C7B7F"/>
    <w:rsid w:val="005F0C0B"/>
    <w:rsid w:val="005F255B"/>
    <w:rsid w:val="006027F1"/>
    <w:rsid w:val="00622A79"/>
    <w:rsid w:val="00633387"/>
    <w:rsid w:val="0063421D"/>
    <w:rsid w:val="006454BD"/>
    <w:rsid w:val="0064626B"/>
    <w:rsid w:val="00654FD0"/>
    <w:rsid w:val="00655671"/>
    <w:rsid w:val="006622D5"/>
    <w:rsid w:val="00667B46"/>
    <w:rsid w:val="00671174"/>
    <w:rsid w:val="00676E9C"/>
    <w:rsid w:val="00680CDF"/>
    <w:rsid w:val="00683290"/>
    <w:rsid w:val="00696D9B"/>
    <w:rsid w:val="006A12E5"/>
    <w:rsid w:val="006A4FD5"/>
    <w:rsid w:val="006A6B07"/>
    <w:rsid w:val="006B2236"/>
    <w:rsid w:val="006D53E8"/>
    <w:rsid w:val="00701D02"/>
    <w:rsid w:val="00702A0A"/>
    <w:rsid w:val="007036F7"/>
    <w:rsid w:val="007124DD"/>
    <w:rsid w:val="00713888"/>
    <w:rsid w:val="00724631"/>
    <w:rsid w:val="007340A6"/>
    <w:rsid w:val="00737469"/>
    <w:rsid w:val="00750248"/>
    <w:rsid w:val="00784619"/>
    <w:rsid w:val="007969ED"/>
    <w:rsid w:val="007A23A9"/>
    <w:rsid w:val="007B70C8"/>
    <w:rsid w:val="007F7574"/>
    <w:rsid w:val="00804482"/>
    <w:rsid w:val="008050F5"/>
    <w:rsid w:val="00824FE6"/>
    <w:rsid w:val="00831664"/>
    <w:rsid w:val="00834160"/>
    <w:rsid w:val="00835F42"/>
    <w:rsid w:val="008375E2"/>
    <w:rsid w:val="008468E1"/>
    <w:rsid w:val="00850064"/>
    <w:rsid w:val="0085044B"/>
    <w:rsid w:val="00872F29"/>
    <w:rsid w:val="00874F02"/>
    <w:rsid w:val="00881521"/>
    <w:rsid w:val="008A1194"/>
    <w:rsid w:val="008B3917"/>
    <w:rsid w:val="008C57EE"/>
    <w:rsid w:val="008D3A82"/>
    <w:rsid w:val="008E23B7"/>
    <w:rsid w:val="008F3C2D"/>
    <w:rsid w:val="009053D9"/>
    <w:rsid w:val="009358A7"/>
    <w:rsid w:val="0094299F"/>
    <w:rsid w:val="00952C06"/>
    <w:rsid w:val="00974F22"/>
    <w:rsid w:val="0097786F"/>
    <w:rsid w:val="009855B4"/>
    <w:rsid w:val="00985F70"/>
    <w:rsid w:val="0099029D"/>
    <w:rsid w:val="009B0F93"/>
    <w:rsid w:val="009D05CB"/>
    <w:rsid w:val="009D5012"/>
    <w:rsid w:val="009E34AC"/>
    <w:rsid w:val="009F76B7"/>
    <w:rsid w:val="00A02C36"/>
    <w:rsid w:val="00A14349"/>
    <w:rsid w:val="00A320C7"/>
    <w:rsid w:val="00A36B18"/>
    <w:rsid w:val="00A42E5B"/>
    <w:rsid w:val="00A47A69"/>
    <w:rsid w:val="00A55055"/>
    <w:rsid w:val="00A611A3"/>
    <w:rsid w:val="00A707A4"/>
    <w:rsid w:val="00A76E94"/>
    <w:rsid w:val="00AA75AB"/>
    <w:rsid w:val="00AB10A4"/>
    <w:rsid w:val="00AB3994"/>
    <w:rsid w:val="00AC49E9"/>
    <w:rsid w:val="00AD18E2"/>
    <w:rsid w:val="00AD2DEA"/>
    <w:rsid w:val="00AE3B0D"/>
    <w:rsid w:val="00AF09AF"/>
    <w:rsid w:val="00AF14AC"/>
    <w:rsid w:val="00B00FB0"/>
    <w:rsid w:val="00B11CB7"/>
    <w:rsid w:val="00B1220D"/>
    <w:rsid w:val="00B30560"/>
    <w:rsid w:val="00B37A05"/>
    <w:rsid w:val="00B54DBE"/>
    <w:rsid w:val="00B559E2"/>
    <w:rsid w:val="00B564CB"/>
    <w:rsid w:val="00B6136C"/>
    <w:rsid w:val="00B816E9"/>
    <w:rsid w:val="00B92DFD"/>
    <w:rsid w:val="00B964A4"/>
    <w:rsid w:val="00BA2335"/>
    <w:rsid w:val="00BB1BCA"/>
    <w:rsid w:val="00BC611C"/>
    <w:rsid w:val="00BF74D1"/>
    <w:rsid w:val="00C244AF"/>
    <w:rsid w:val="00C2461B"/>
    <w:rsid w:val="00C65A0D"/>
    <w:rsid w:val="00C913DE"/>
    <w:rsid w:val="00C95A8A"/>
    <w:rsid w:val="00C962B4"/>
    <w:rsid w:val="00CA0AD0"/>
    <w:rsid w:val="00CA2325"/>
    <w:rsid w:val="00CA67CD"/>
    <w:rsid w:val="00CB1D04"/>
    <w:rsid w:val="00CC27B3"/>
    <w:rsid w:val="00CC6C0E"/>
    <w:rsid w:val="00CD289C"/>
    <w:rsid w:val="00CE5172"/>
    <w:rsid w:val="00CF45B7"/>
    <w:rsid w:val="00CF591C"/>
    <w:rsid w:val="00D04CEA"/>
    <w:rsid w:val="00D12CDC"/>
    <w:rsid w:val="00D225C3"/>
    <w:rsid w:val="00D25250"/>
    <w:rsid w:val="00D26283"/>
    <w:rsid w:val="00D26637"/>
    <w:rsid w:val="00D73A26"/>
    <w:rsid w:val="00D8584F"/>
    <w:rsid w:val="00DA3DDF"/>
    <w:rsid w:val="00DB07FB"/>
    <w:rsid w:val="00DD316B"/>
    <w:rsid w:val="00DD6099"/>
    <w:rsid w:val="00DE540B"/>
    <w:rsid w:val="00DE7470"/>
    <w:rsid w:val="00DF27A4"/>
    <w:rsid w:val="00E025B8"/>
    <w:rsid w:val="00E050AD"/>
    <w:rsid w:val="00E2113A"/>
    <w:rsid w:val="00E314AF"/>
    <w:rsid w:val="00E439B6"/>
    <w:rsid w:val="00E5057B"/>
    <w:rsid w:val="00E53DD1"/>
    <w:rsid w:val="00E56DC9"/>
    <w:rsid w:val="00E6560B"/>
    <w:rsid w:val="00E726B6"/>
    <w:rsid w:val="00E8083D"/>
    <w:rsid w:val="00E83547"/>
    <w:rsid w:val="00E91778"/>
    <w:rsid w:val="00E9219B"/>
    <w:rsid w:val="00EA2D6F"/>
    <w:rsid w:val="00EA3780"/>
    <w:rsid w:val="00EA4017"/>
    <w:rsid w:val="00EA7B2C"/>
    <w:rsid w:val="00EB4EDE"/>
    <w:rsid w:val="00EE109F"/>
    <w:rsid w:val="00F35E6F"/>
    <w:rsid w:val="00F605AD"/>
    <w:rsid w:val="00F7530A"/>
    <w:rsid w:val="00F8591F"/>
    <w:rsid w:val="00F86940"/>
    <w:rsid w:val="00FC3397"/>
    <w:rsid w:val="00FC4A6D"/>
    <w:rsid w:val="00FE2524"/>
    <w:rsid w:val="00FE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CEF2"/>
  <w15:chartTrackingRefBased/>
  <w15:docId w15:val="{B028B352-E28F-4FB7-B7D3-98A314FA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3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B0D"/>
  </w:style>
  <w:style w:type="paragraph" w:styleId="Piedepgina">
    <w:name w:val="footer"/>
    <w:basedOn w:val="Normal"/>
    <w:link w:val="PiedepginaCar"/>
    <w:uiPriority w:val="99"/>
    <w:unhideWhenUsed/>
    <w:rsid w:val="00AE3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B0D"/>
  </w:style>
  <w:style w:type="paragraph" w:styleId="Prrafodelista">
    <w:name w:val="List Paragraph"/>
    <w:basedOn w:val="Normal"/>
    <w:uiPriority w:val="34"/>
    <w:qFormat/>
    <w:rsid w:val="00D252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4DB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A7B2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316B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D04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/browse/BHSID-206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://me.li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me.li/Acortador/Elimina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06319\Documents\Plantillas%20personalizadas%20de%20Office\Plantilla%20pruebas%20BH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5AC46-7034-4C8C-ADEA-192ACE52C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pruebas BH.dotx</Template>
  <TotalTime>190</TotalTime>
  <Pages>5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DIAZ JAIRO ALEXI</dc:creator>
  <cp:keywords/>
  <dc:description/>
  <cp:lastModifiedBy>Jairo Alexi Mendoza Díaz</cp:lastModifiedBy>
  <cp:revision>54</cp:revision>
  <cp:lastPrinted>2021-03-16T19:30:00Z</cp:lastPrinted>
  <dcterms:created xsi:type="dcterms:W3CDTF">2021-04-28T12:38:00Z</dcterms:created>
  <dcterms:modified xsi:type="dcterms:W3CDTF">2021-04-29T01:28:00Z</dcterms:modified>
</cp:coreProperties>
</file>